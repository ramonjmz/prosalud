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51" w:rsidRDefault="00CB1151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1"/>
        <w:gridCol w:w="4830"/>
        <w:gridCol w:w="1496"/>
        <w:gridCol w:w="2454"/>
      </w:tblGrid>
      <w:tr w:rsidR="00DD39AC" w:rsidTr="00CB1151">
        <w:trPr>
          <w:trHeight w:val="285"/>
          <w:jc w:val="center"/>
        </w:trPr>
        <w:tc>
          <w:tcPr>
            <w:tcW w:w="1411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Nombre:</w:t>
            </w:r>
          </w:p>
        </w:tc>
        <w:tc>
          <w:tcPr>
            <w:tcW w:w="4830" w:type="dxa"/>
          </w:tcPr>
          <w:p w:rsidR="00DD39AC" w:rsidRPr="00FD5D54" w:rsidRDefault="00DD39AC" w:rsidP="009031B6">
            <w:pPr>
              <w:rPr>
                <w:b/>
                <w:sz w:val="20"/>
                <w:szCs w:val="20"/>
              </w:rPr>
            </w:pPr>
          </w:p>
        </w:tc>
        <w:tc>
          <w:tcPr>
            <w:tcW w:w="1496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Fecha:</w:t>
            </w:r>
          </w:p>
        </w:tc>
        <w:tc>
          <w:tcPr>
            <w:tcW w:w="2454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</w:tr>
      <w:tr w:rsidR="00CB1151" w:rsidTr="00CB1151">
        <w:trPr>
          <w:gridAfter w:val="1"/>
          <w:wAfter w:w="2454" w:type="dxa"/>
          <w:trHeight w:val="309"/>
          <w:jc w:val="center"/>
        </w:trPr>
        <w:tc>
          <w:tcPr>
            <w:tcW w:w="1411" w:type="dxa"/>
          </w:tcPr>
          <w:p w:rsidR="00CB1151" w:rsidRPr="00FD5D54" w:rsidRDefault="00CB1151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Edad:</w:t>
            </w:r>
          </w:p>
        </w:tc>
        <w:tc>
          <w:tcPr>
            <w:tcW w:w="4830" w:type="dxa"/>
          </w:tcPr>
          <w:p w:rsidR="00CB1151" w:rsidRPr="00FD5D54" w:rsidRDefault="00CB1151" w:rsidP="009031B6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CB1151" w:rsidRPr="00FD5D54" w:rsidRDefault="00CB1151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Sexo:</w:t>
            </w:r>
          </w:p>
        </w:tc>
      </w:tr>
      <w:tr w:rsidR="00DD39AC" w:rsidTr="00CB1151">
        <w:trPr>
          <w:trHeight w:val="285"/>
          <w:jc w:val="center"/>
        </w:trPr>
        <w:tc>
          <w:tcPr>
            <w:tcW w:w="1411" w:type="dxa"/>
          </w:tcPr>
          <w:p w:rsidR="00DD39AC" w:rsidRPr="00FD5D54" w:rsidRDefault="00C56EFB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Medico</w:t>
            </w:r>
            <w:r w:rsidR="00DD39AC" w:rsidRPr="00FD5D54">
              <w:rPr>
                <w:sz w:val="20"/>
                <w:szCs w:val="20"/>
              </w:rPr>
              <w:t>:</w:t>
            </w:r>
          </w:p>
        </w:tc>
        <w:tc>
          <w:tcPr>
            <w:tcW w:w="4830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</w:tr>
      <w:tr w:rsidR="00DD39AC" w:rsidTr="00CB1151">
        <w:trPr>
          <w:trHeight w:val="285"/>
          <w:jc w:val="center"/>
        </w:trPr>
        <w:tc>
          <w:tcPr>
            <w:tcW w:w="1411" w:type="dxa"/>
          </w:tcPr>
          <w:p w:rsidR="00DD39AC" w:rsidRPr="00FD5D54" w:rsidRDefault="00C56EFB" w:rsidP="009031B6">
            <w:pPr>
              <w:rPr>
                <w:sz w:val="20"/>
                <w:szCs w:val="20"/>
              </w:rPr>
            </w:pPr>
            <w:r w:rsidRPr="00FD5D54">
              <w:rPr>
                <w:sz w:val="20"/>
                <w:szCs w:val="20"/>
              </w:rPr>
              <w:t>Diagnostico</w:t>
            </w:r>
          </w:p>
        </w:tc>
        <w:tc>
          <w:tcPr>
            <w:tcW w:w="4830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  <w:tc>
          <w:tcPr>
            <w:tcW w:w="2454" w:type="dxa"/>
          </w:tcPr>
          <w:p w:rsidR="00DD39AC" w:rsidRPr="00FD5D54" w:rsidRDefault="00DD39AC" w:rsidP="009031B6">
            <w:pPr>
              <w:rPr>
                <w:sz w:val="20"/>
                <w:szCs w:val="20"/>
              </w:rPr>
            </w:pPr>
          </w:p>
        </w:tc>
      </w:tr>
    </w:tbl>
    <w:p w:rsidR="00DD39AC" w:rsidRDefault="00DD39AC" w:rsidP="000E4EE6">
      <w:pPr>
        <w:tabs>
          <w:tab w:val="left" w:pos="1134"/>
        </w:tabs>
        <w:rPr>
          <w:rFonts w:eastAsia="Calibri"/>
          <w:sz w:val="12"/>
        </w:rPr>
      </w:pPr>
    </w:p>
    <w:p w:rsidR="00DD39AC" w:rsidRDefault="00DD39AC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4F5227" w:rsidRDefault="004F5227" w:rsidP="00DD39AC">
      <w:pPr>
        <w:rPr>
          <w:sz w:val="20"/>
          <w:szCs w:val="20"/>
        </w:rPr>
      </w:pPr>
    </w:p>
    <w:p w:rsidR="00DD39AC" w:rsidRDefault="00DD39AC" w:rsidP="00DD39AC">
      <w:pPr>
        <w:rPr>
          <w:sz w:val="16"/>
          <w:szCs w:val="16"/>
        </w:rPr>
      </w:pPr>
    </w:p>
    <w:p w:rsidR="00E41359" w:rsidRDefault="00E41359" w:rsidP="00DD39AC">
      <w:pPr>
        <w:rPr>
          <w:sz w:val="16"/>
          <w:szCs w:val="16"/>
        </w:rPr>
      </w:pPr>
    </w:p>
    <w:p w:rsidR="00C54E78" w:rsidRDefault="00C54E78" w:rsidP="00DD39AC">
      <w:pPr>
        <w:rPr>
          <w:sz w:val="16"/>
          <w:szCs w:val="16"/>
        </w:rPr>
      </w:pPr>
    </w:p>
    <w:p w:rsidR="00C54E78" w:rsidRDefault="00C54E78" w:rsidP="00DD39AC">
      <w:pPr>
        <w:rPr>
          <w:sz w:val="16"/>
          <w:szCs w:val="16"/>
        </w:rPr>
      </w:pPr>
    </w:p>
    <w:p w:rsidR="00C54E78" w:rsidRDefault="00C54E78" w:rsidP="00DD39AC">
      <w:pPr>
        <w:rPr>
          <w:sz w:val="16"/>
          <w:szCs w:val="16"/>
        </w:rPr>
      </w:pPr>
    </w:p>
    <w:p w:rsidR="00C54E78" w:rsidRDefault="00C54E78" w:rsidP="00DD39AC">
      <w:pPr>
        <w:rPr>
          <w:sz w:val="16"/>
          <w:szCs w:val="16"/>
        </w:rPr>
      </w:pPr>
    </w:p>
    <w:p w:rsidR="00C54E78" w:rsidRDefault="00C54E78" w:rsidP="00DD39AC">
      <w:pPr>
        <w:rPr>
          <w:sz w:val="16"/>
          <w:szCs w:val="16"/>
        </w:rPr>
      </w:pPr>
    </w:p>
    <w:p w:rsidR="00C54E78" w:rsidRDefault="00C54E78" w:rsidP="00DD39AC">
      <w:pPr>
        <w:rPr>
          <w:sz w:val="16"/>
          <w:szCs w:val="16"/>
        </w:rPr>
      </w:pPr>
    </w:p>
    <w:p w:rsidR="00C54E78" w:rsidRPr="00C54E78" w:rsidRDefault="00C54E78" w:rsidP="00C54E78">
      <w:pPr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 w:rsidRPr="00C54E78">
        <w:rPr>
          <w:sz w:val="16"/>
          <w:szCs w:val="16"/>
        </w:rPr>
        <w:t>Resultados fuera de rango. B = Bajo, A = Alto</w:t>
      </w:r>
    </w:p>
    <w:sectPr w:rsidR="00C54E78" w:rsidRPr="00C54E78" w:rsidSect="00036D4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173" w:rsidRDefault="00B66173" w:rsidP="008C6F08">
      <w:pPr>
        <w:spacing w:line="240" w:lineRule="auto"/>
      </w:pPr>
      <w:r>
        <w:separator/>
      </w:r>
    </w:p>
  </w:endnote>
  <w:endnote w:type="continuationSeparator" w:id="0">
    <w:p w:rsidR="00B66173" w:rsidRDefault="00B66173" w:rsidP="008C6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CD8" w:rsidRPr="00925CD8" w:rsidRDefault="00925CD8" w:rsidP="00925CD8">
    <w:pPr>
      <w:spacing w:line="240" w:lineRule="auto"/>
      <w:rPr>
        <w:rFonts w:eastAsia="Times New Roman"/>
        <w:bCs/>
        <w:color w:val="00000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173" w:rsidRDefault="00B66173" w:rsidP="008C6F08">
      <w:pPr>
        <w:spacing w:line="240" w:lineRule="auto"/>
      </w:pPr>
      <w:r>
        <w:separator/>
      </w:r>
    </w:p>
  </w:footnote>
  <w:footnote w:type="continuationSeparator" w:id="0">
    <w:p w:rsidR="00B66173" w:rsidRDefault="00B66173" w:rsidP="008C6F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83A" w:rsidRDefault="00DB783A" w:rsidP="00CB1151">
    <w:pPr>
      <w:pStyle w:val="Encabezado"/>
      <w:tabs>
        <w:tab w:val="clear" w:pos="4252"/>
        <w:tab w:val="clear" w:pos="8504"/>
        <w:tab w:val="left" w:pos="1608"/>
      </w:tabs>
      <w:rPr>
        <w:noProof/>
        <w:lang w:eastAsia="es-MX"/>
      </w:rPr>
    </w:pPr>
  </w:p>
  <w:p w:rsidR="00C54E78" w:rsidRDefault="00C54E78" w:rsidP="00CB1151">
    <w:pPr>
      <w:pStyle w:val="Encabezado"/>
      <w:tabs>
        <w:tab w:val="clear" w:pos="4252"/>
        <w:tab w:val="clear" w:pos="8504"/>
        <w:tab w:val="left" w:pos="1608"/>
      </w:tabs>
      <w:rPr>
        <w:noProof/>
        <w:lang w:eastAsia="es-MX"/>
      </w:rPr>
    </w:pPr>
  </w:p>
  <w:p w:rsidR="00C54E78" w:rsidRDefault="00C54E78" w:rsidP="00CB1151">
    <w:pPr>
      <w:pStyle w:val="Encabezado"/>
      <w:tabs>
        <w:tab w:val="clear" w:pos="4252"/>
        <w:tab w:val="clear" w:pos="8504"/>
        <w:tab w:val="left" w:pos="1608"/>
      </w:tabs>
      <w:rPr>
        <w:noProof/>
        <w:lang w:eastAsia="es-MX"/>
      </w:rPr>
    </w:pPr>
  </w:p>
  <w:p w:rsidR="00C54E78" w:rsidRDefault="00C54E78" w:rsidP="00CB1151">
    <w:pPr>
      <w:pStyle w:val="Encabezado"/>
      <w:tabs>
        <w:tab w:val="clear" w:pos="4252"/>
        <w:tab w:val="clear" w:pos="8504"/>
        <w:tab w:val="left" w:pos="1608"/>
      </w:tabs>
    </w:pPr>
  </w:p>
  <w:p w:rsidR="00DB783A" w:rsidRDefault="00DB783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3A9D"/>
    <w:multiLevelType w:val="hybridMultilevel"/>
    <w:tmpl w:val="4F68D592"/>
    <w:lvl w:ilvl="0" w:tplc="BCD4B7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3159B"/>
    <w:multiLevelType w:val="hybridMultilevel"/>
    <w:tmpl w:val="5922E00A"/>
    <w:lvl w:ilvl="0" w:tplc="6EB827A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4C5B8C"/>
    <w:multiLevelType w:val="hybridMultilevel"/>
    <w:tmpl w:val="D7AA4866"/>
    <w:lvl w:ilvl="0" w:tplc="8C44AC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D45CA6"/>
    <w:rsid w:val="00036D43"/>
    <w:rsid w:val="000669FF"/>
    <w:rsid w:val="00085744"/>
    <w:rsid w:val="000E4EE6"/>
    <w:rsid w:val="0018768D"/>
    <w:rsid w:val="001C34A8"/>
    <w:rsid w:val="001F6CED"/>
    <w:rsid w:val="002337CD"/>
    <w:rsid w:val="00236C6F"/>
    <w:rsid w:val="00250289"/>
    <w:rsid w:val="002E1657"/>
    <w:rsid w:val="003141C7"/>
    <w:rsid w:val="00325DCF"/>
    <w:rsid w:val="00391BED"/>
    <w:rsid w:val="00461C56"/>
    <w:rsid w:val="00472A0B"/>
    <w:rsid w:val="00483A5D"/>
    <w:rsid w:val="004A045A"/>
    <w:rsid w:val="004F5227"/>
    <w:rsid w:val="005108CA"/>
    <w:rsid w:val="00510D37"/>
    <w:rsid w:val="00513B1E"/>
    <w:rsid w:val="00517160"/>
    <w:rsid w:val="00585EEC"/>
    <w:rsid w:val="00595E0D"/>
    <w:rsid w:val="005D273D"/>
    <w:rsid w:val="006026C7"/>
    <w:rsid w:val="0066116F"/>
    <w:rsid w:val="006632DB"/>
    <w:rsid w:val="006A2B0A"/>
    <w:rsid w:val="006C5FF4"/>
    <w:rsid w:val="006D7BF0"/>
    <w:rsid w:val="006F7510"/>
    <w:rsid w:val="00783DAC"/>
    <w:rsid w:val="007C7395"/>
    <w:rsid w:val="00897C62"/>
    <w:rsid w:val="008B3D07"/>
    <w:rsid w:val="008C6F08"/>
    <w:rsid w:val="009255D1"/>
    <w:rsid w:val="00925CD8"/>
    <w:rsid w:val="00B66173"/>
    <w:rsid w:val="00BA6A01"/>
    <w:rsid w:val="00C14FAA"/>
    <w:rsid w:val="00C54E78"/>
    <w:rsid w:val="00C56EFB"/>
    <w:rsid w:val="00C96D00"/>
    <w:rsid w:val="00CB1151"/>
    <w:rsid w:val="00CC3225"/>
    <w:rsid w:val="00D042A8"/>
    <w:rsid w:val="00D20494"/>
    <w:rsid w:val="00D45CA6"/>
    <w:rsid w:val="00DB783A"/>
    <w:rsid w:val="00DD39AC"/>
    <w:rsid w:val="00E10EC5"/>
    <w:rsid w:val="00E250A5"/>
    <w:rsid w:val="00E344B1"/>
    <w:rsid w:val="00E41359"/>
    <w:rsid w:val="00F23A67"/>
    <w:rsid w:val="00FC682A"/>
    <w:rsid w:val="00FC73AD"/>
    <w:rsid w:val="00FD5D54"/>
    <w:rsid w:val="00FF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F08"/>
    <w:pPr>
      <w:spacing w:after="0"/>
      <w:jc w:val="both"/>
    </w:pPr>
    <w:rPr>
      <w:rFonts w:ascii="Arial" w:hAnsi="Arial" w:cs="Arial"/>
      <w:snapToGrid w:val="0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8C6F08"/>
    <w:pPr>
      <w:keepNext/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napToGrid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F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F08"/>
    <w:rPr>
      <w:rFonts w:ascii="Arial" w:hAnsi="Arial" w:cs="Arial"/>
      <w:snapToGrid w:val="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8C6F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F08"/>
    <w:rPr>
      <w:rFonts w:ascii="Arial" w:hAnsi="Arial" w:cs="Arial"/>
      <w:snapToGrid w:val="0"/>
      <w:sz w:val="24"/>
      <w:szCs w:val="24"/>
      <w:lang w:val="es-MX"/>
    </w:rPr>
  </w:style>
  <w:style w:type="table" w:styleId="Tablaconcuadrcula">
    <w:name w:val="Table Grid"/>
    <w:basedOn w:val="Tablanormal"/>
    <w:uiPriority w:val="59"/>
    <w:rsid w:val="008C6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0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8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83A"/>
    <w:rPr>
      <w:rFonts w:ascii="Tahoma" w:hAnsi="Tahoma" w:cs="Tahoma"/>
      <w:snapToGrid w:val="0"/>
      <w:sz w:val="16"/>
      <w:szCs w:val="16"/>
      <w:lang w:val="es-MX"/>
    </w:rPr>
  </w:style>
  <w:style w:type="character" w:styleId="Hipervnculo">
    <w:name w:val="Hyperlink"/>
    <w:basedOn w:val="Fuentedeprrafopredeter"/>
    <w:uiPriority w:val="99"/>
    <w:unhideWhenUsed/>
    <w:rsid w:val="00925CD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54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Caja\Mis%20documentos\ESTUDIOS%20REALIZADOS\REPORTES%20DE%20ESTUDIOS%20REALIZADOS\PLANTILLAS\QS3,EGO,BH,VDRL,GP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QS3,EGO,BH,VDRL,GPO.dotx</Template>
  <TotalTime>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Microsoft</cp:lastModifiedBy>
  <cp:revision>2</cp:revision>
  <cp:lastPrinted>2012-09-24T05:36:00Z</cp:lastPrinted>
  <dcterms:created xsi:type="dcterms:W3CDTF">2012-09-24T05:36:00Z</dcterms:created>
  <dcterms:modified xsi:type="dcterms:W3CDTF">2012-09-24T05:36:00Z</dcterms:modified>
</cp:coreProperties>
</file>