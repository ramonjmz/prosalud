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151" w:rsidRDefault="00CB1151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1"/>
        <w:gridCol w:w="4830"/>
        <w:gridCol w:w="1496"/>
        <w:gridCol w:w="2454"/>
      </w:tblGrid>
      <w:tr w:rsidR="00DD39AC" w:rsidTr="00CB1151">
        <w:trPr>
          <w:trHeight w:val="285"/>
          <w:jc w:val="center"/>
        </w:trPr>
        <w:tc>
          <w:tcPr>
            <w:tcW w:w="1411" w:type="dxa"/>
          </w:tcPr>
          <w:p w:rsidR="00DD39AC" w:rsidRPr="00FD5D54" w:rsidRDefault="00DD39AC" w:rsidP="009031B6">
            <w:pPr>
              <w:rPr>
                <w:sz w:val="20"/>
                <w:szCs w:val="20"/>
              </w:rPr>
            </w:pPr>
            <w:r w:rsidRPr="00FD5D54">
              <w:rPr>
                <w:sz w:val="20"/>
                <w:szCs w:val="20"/>
              </w:rPr>
              <w:t>Nombre:</w:t>
            </w:r>
          </w:p>
        </w:tc>
        <w:tc>
          <w:tcPr>
            <w:tcW w:w="4830" w:type="dxa"/>
          </w:tcPr>
          <w:p w:rsidR="00DD39AC" w:rsidRPr="00FD5D54" w:rsidRDefault="00DD39AC" w:rsidP="009031B6">
            <w:pPr>
              <w:rPr>
                <w:b/>
                <w:sz w:val="20"/>
                <w:szCs w:val="20"/>
              </w:rPr>
            </w:pPr>
          </w:p>
        </w:tc>
        <w:tc>
          <w:tcPr>
            <w:tcW w:w="1496" w:type="dxa"/>
          </w:tcPr>
          <w:p w:rsidR="00DD39AC" w:rsidRPr="00FD5D54" w:rsidRDefault="00DD39AC" w:rsidP="009031B6">
            <w:pPr>
              <w:rPr>
                <w:sz w:val="20"/>
                <w:szCs w:val="20"/>
              </w:rPr>
            </w:pPr>
            <w:r w:rsidRPr="00FD5D54">
              <w:rPr>
                <w:sz w:val="20"/>
                <w:szCs w:val="20"/>
              </w:rPr>
              <w:t>Fecha:</w:t>
            </w:r>
          </w:p>
        </w:tc>
        <w:tc>
          <w:tcPr>
            <w:tcW w:w="2454" w:type="dxa"/>
          </w:tcPr>
          <w:p w:rsidR="00DD39AC" w:rsidRPr="00FD5D54" w:rsidRDefault="00DD39AC" w:rsidP="009031B6">
            <w:pPr>
              <w:rPr>
                <w:sz w:val="20"/>
                <w:szCs w:val="20"/>
              </w:rPr>
            </w:pPr>
          </w:p>
        </w:tc>
      </w:tr>
      <w:tr w:rsidR="00CB1151" w:rsidTr="00CB1151">
        <w:trPr>
          <w:gridAfter w:val="1"/>
          <w:wAfter w:w="2454" w:type="dxa"/>
          <w:trHeight w:val="309"/>
          <w:jc w:val="center"/>
        </w:trPr>
        <w:tc>
          <w:tcPr>
            <w:tcW w:w="1411" w:type="dxa"/>
          </w:tcPr>
          <w:p w:rsidR="00CB1151" w:rsidRPr="00FD5D54" w:rsidRDefault="00CB1151" w:rsidP="009031B6">
            <w:pPr>
              <w:rPr>
                <w:sz w:val="20"/>
                <w:szCs w:val="20"/>
              </w:rPr>
            </w:pPr>
            <w:r w:rsidRPr="00FD5D54">
              <w:rPr>
                <w:sz w:val="20"/>
                <w:szCs w:val="20"/>
              </w:rPr>
              <w:t>Edad:</w:t>
            </w:r>
          </w:p>
        </w:tc>
        <w:tc>
          <w:tcPr>
            <w:tcW w:w="4830" w:type="dxa"/>
          </w:tcPr>
          <w:p w:rsidR="00CB1151" w:rsidRPr="00FD5D54" w:rsidRDefault="00CB1151" w:rsidP="009031B6">
            <w:pPr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CB1151" w:rsidRPr="00FD5D54" w:rsidRDefault="00CB1151" w:rsidP="009031B6">
            <w:pPr>
              <w:rPr>
                <w:sz w:val="20"/>
                <w:szCs w:val="20"/>
              </w:rPr>
            </w:pPr>
            <w:r w:rsidRPr="00FD5D54">
              <w:rPr>
                <w:sz w:val="20"/>
                <w:szCs w:val="20"/>
              </w:rPr>
              <w:t>Sexo:</w:t>
            </w:r>
          </w:p>
        </w:tc>
      </w:tr>
      <w:tr w:rsidR="00DD39AC" w:rsidTr="00CB1151">
        <w:trPr>
          <w:trHeight w:val="285"/>
          <w:jc w:val="center"/>
        </w:trPr>
        <w:tc>
          <w:tcPr>
            <w:tcW w:w="1411" w:type="dxa"/>
          </w:tcPr>
          <w:p w:rsidR="00DD39AC" w:rsidRPr="00FD5D54" w:rsidRDefault="00C56EFB" w:rsidP="009031B6">
            <w:pPr>
              <w:rPr>
                <w:sz w:val="20"/>
                <w:szCs w:val="20"/>
              </w:rPr>
            </w:pPr>
            <w:r w:rsidRPr="00FD5D54">
              <w:rPr>
                <w:sz w:val="20"/>
                <w:szCs w:val="20"/>
              </w:rPr>
              <w:t>Medico</w:t>
            </w:r>
            <w:r w:rsidR="00DD39AC" w:rsidRPr="00FD5D54">
              <w:rPr>
                <w:sz w:val="20"/>
                <w:szCs w:val="20"/>
              </w:rPr>
              <w:t>:</w:t>
            </w:r>
          </w:p>
        </w:tc>
        <w:tc>
          <w:tcPr>
            <w:tcW w:w="4830" w:type="dxa"/>
          </w:tcPr>
          <w:p w:rsidR="00DD39AC" w:rsidRPr="00FD5D54" w:rsidRDefault="00DD39AC" w:rsidP="009031B6">
            <w:pPr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DD39AC" w:rsidRPr="00FD5D54" w:rsidRDefault="00DD39AC" w:rsidP="009031B6">
            <w:pPr>
              <w:rPr>
                <w:sz w:val="20"/>
                <w:szCs w:val="20"/>
              </w:rPr>
            </w:pPr>
          </w:p>
        </w:tc>
        <w:tc>
          <w:tcPr>
            <w:tcW w:w="2454" w:type="dxa"/>
          </w:tcPr>
          <w:p w:rsidR="00DD39AC" w:rsidRPr="00FD5D54" w:rsidRDefault="00DD39AC" w:rsidP="009031B6">
            <w:pPr>
              <w:rPr>
                <w:sz w:val="20"/>
                <w:szCs w:val="20"/>
              </w:rPr>
            </w:pPr>
          </w:p>
        </w:tc>
      </w:tr>
      <w:tr w:rsidR="00DD39AC" w:rsidTr="00CB1151">
        <w:trPr>
          <w:trHeight w:val="285"/>
          <w:jc w:val="center"/>
        </w:trPr>
        <w:tc>
          <w:tcPr>
            <w:tcW w:w="1411" w:type="dxa"/>
          </w:tcPr>
          <w:p w:rsidR="00DD39AC" w:rsidRPr="00FD5D54" w:rsidRDefault="00C56EFB" w:rsidP="009031B6">
            <w:pPr>
              <w:rPr>
                <w:sz w:val="20"/>
                <w:szCs w:val="20"/>
              </w:rPr>
            </w:pPr>
            <w:r w:rsidRPr="00FD5D54">
              <w:rPr>
                <w:sz w:val="20"/>
                <w:szCs w:val="20"/>
              </w:rPr>
              <w:t>Diagnostico</w:t>
            </w:r>
          </w:p>
        </w:tc>
        <w:tc>
          <w:tcPr>
            <w:tcW w:w="4830" w:type="dxa"/>
          </w:tcPr>
          <w:p w:rsidR="00DD39AC" w:rsidRPr="00FD5D54" w:rsidRDefault="00DD39AC" w:rsidP="009031B6">
            <w:pPr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DD39AC" w:rsidRPr="00FD5D54" w:rsidRDefault="00DD39AC" w:rsidP="009031B6">
            <w:pPr>
              <w:rPr>
                <w:sz w:val="20"/>
                <w:szCs w:val="20"/>
              </w:rPr>
            </w:pPr>
          </w:p>
        </w:tc>
        <w:tc>
          <w:tcPr>
            <w:tcW w:w="2454" w:type="dxa"/>
          </w:tcPr>
          <w:p w:rsidR="00DD39AC" w:rsidRPr="00FD5D54" w:rsidRDefault="00DD39AC" w:rsidP="009031B6">
            <w:pPr>
              <w:rPr>
                <w:sz w:val="20"/>
                <w:szCs w:val="20"/>
              </w:rPr>
            </w:pPr>
          </w:p>
        </w:tc>
      </w:tr>
    </w:tbl>
    <w:p w:rsidR="00DD39AC" w:rsidRDefault="00DD39AC" w:rsidP="000E4EE6">
      <w:pPr>
        <w:tabs>
          <w:tab w:val="left" w:pos="1134"/>
        </w:tabs>
        <w:rPr>
          <w:rFonts w:eastAsia="Calibri"/>
          <w:sz w:val="12"/>
        </w:rPr>
      </w:pPr>
    </w:p>
    <w:p w:rsidR="00DD39AC" w:rsidRDefault="00DD39AC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DD39AC" w:rsidRDefault="00DD39AC" w:rsidP="00DD39AC">
      <w:pPr>
        <w:rPr>
          <w:sz w:val="16"/>
          <w:szCs w:val="16"/>
        </w:rPr>
      </w:pPr>
    </w:p>
    <w:p w:rsidR="00E41359" w:rsidRDefault="00E41359" w:rsidP="00DD39AC">
      <w:pPr>
        <w:rPr>
          <w:sz w:val="16"/>
          <w:szCs w:val="16"/>
        </w:rPr>
      </w:pPr>
    </w:p>
    <w:sectPr w:rsidR="00E41359" w:rsidSect="00036D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C56" w:rsidRDefault="00461C56" w:rsidP="008C6F08">
      <w:pPr>
        <w:spacing w:line="240" w:lineRule="auto"/>
      </w:pPr>
      <w:r>
        <w:separator/>
      </w:r>
    </w:p>
  </w:endnote>
  <w:endnote w:type="continuationSeparator" w:id="0">
    <w:p w:rsidR="00461C56" w:rsidRDefault="00461C56" w:rsidP="008C6F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657" w:rsidRDefault="002E1657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CD8" w:rsidRDefault="00925CD8" w:rsidP="00925CD8">
    <w:pPr>
      <w:spacing w:line="240" w:lineRule="auto"/>
      <w:rPr>
        <w:rFonts w:eastAsia="Times New Roman"/>
        <w:b/>
        <w:bCs/>
        <w:color w:val="000000"/>
        <w:sz w:val="18"/>
        <w:szCs w:val="18"/>
      </w:rPr>
    </w:pPr>
    <w:r>
      <w:rPr>
        <w:rFonts w:eastAsia="Times New Roman"/>
        <w:b/>
        <w:bCs/>
        <w:color w:val="000000"/>
        <w:sz w:val="18"/>
        <w:szCs w:val="18"/>
      </w:rPr>
      <w:t>SUR 15 No. 489</w:t>
    </w:r>
    <w:r w:rsidRPr="00024AE3">
      <w:rPr>
        <w:rFonts w:eastAsia="Times New Roman"/>
        <w:b/>
        <w:bCs/>
        <w:color w:val="000000"/>
        <w:sz w:val="18"/>
        <w:szCs w:val="18"/>
      </w:rPr>
      <w:ptab w:relativeTo="margin" w:alignment="center" w:leader="none"/>
    </w:r>
    <w:r>
      <w:rPr>
        <w:rFonts w:eastAsia="Times New Roman"/>
        <w:b/>
        <w:bCs/>
        <w:color w:val="000000"/>
        <w:sz w:val="18"/>
        <w:szCs w:val="18"/>
      </w:rPr>
      <w:t>QF.B. MICHAIA ELIAN RAMIREZ SANCHEZ</w:t>
    </w:r>
    <w:r w:rsidRPr="00024AE3">
      <w:rPr>
        <w:rFonts w:eastAsia="Times New Roman"/>
        <w:b/>
        <w:bCs/>
        <w:color w:val="000000"/>
        <w:sz w:val="18"/>
        <w:szCs w:val="18"/>
      </w:rPr>
      <w:ptab w:relativeTo="margin" w:alignment="right" w:leader="none"/>
    </w:r>
    <w:hyperlink r:id="rId1" w:history="1">
      <w:r w:rsidRPr="001D180E">
        <w:rPr>
          <w:rStyle w:val="Hipervnculo"/>
          <w:rFonts w:eastAsia="Times New Roman"/>
          <w:b/>
          <w:bCs/>
          <w:sz w:val="18"/>
          <w:szCs w:val="18"/>
        </w:rPr>
        <w:t>prosalud2012@hotmail.com</w:t>
      </w:r>
    </w:hyperlink>
  </w:p>
  <w:p w:rsidR="00925CD8" w:rsidRPr="00925CD8" w:rsidRDefault="00925CD8" w:rsidP="00925CD8">
    <w:pPr>
      <w:spacing w:line="240" w:lineRule="auto"/>
      <w:rPr>
        <w:rFonts w:eastAsia="Times New Roman"/>
        <w:bCs/>
        <w:color w:val="000000"/>
        <w:sz w:val="18"/>
        <w:szCs w:val="18"/>
      </w:rPr>
    </w:pPr>
    <w:r w:rsidRPr="00024AE3">
      <w:rPr>
        <w:rFonts w:eastAsia="Times New Roman"/>
        <w:bCs/>
        <w:color w:val="000000"/>
        <w:sz w:val="18"/>
        <w:szCs w:val="18"/>
      </w:rPr>
      <w:t xml:space="preserve">ORIZABA VER.                 </w:t>
    </w:r>
    <w:r>
      <w:rPr>
        <w:rFonts w:eastAsia="Times New Roman"/>
        <w:bCs/>
        <w:color w:val="000000"/>
        <w:sz w:val="18"/>
        <w:szCs w:val="18"/>
      </w:rPr>
      <w:t xml:space="preserve">                                                                    CEDULA4060358            </w:t>
    </w:r>
    <w:r w:rsidRPr="00024AE3">
      <w:rPr>
        <w:rFonts w:eastAsia="Times New Roman"/>
        <w:bCs/>
        <w:color w:val="000000"/>
        <w:sz w:val="18"/>
        <w:szCs w:val="18"/>
      </w:rPr>
      <w:t xml:space="preserve">               </w:t>
    </w:r>
    <w:r>
      <w:rPr>
        <w:rFonts w:eastAsia="Times New Roman"/>
        <w:bCs/>
        <w:color w:val="000000"/>
        <w:sz w:val="18"/>
        <w:szCs w:val="18"/>
      </w:rPr>
      <w:t xml:space="preserve">                             </w:t>
    </w:r>
    <w:r w:rsidRPr="00024AE3">
      <w:rPr>
        <w:rFonts w:eastAsia="Times New Roman"/>
        <w:bCs/>
        <w:color w:val="000000"/>
        <w:sz w:val="18"/>
        <w:szCs w:val="18"/>
      </w:rPr>
      <w:t xml:space="preserve">     </w:t>
    </w:r>
    <w:r>
      <w:rPr>
        <w:rFonts w:eastAsia="Times New Roman"/>
        <w:bCs/>
        <w:color w:val="000000"/>
        <w:sz w:val="18"/>
        <w:szCs w:val="18"/>
      </w:rPr>
      <w:t xml:space="preserve">   TEL. 72 </w:t>
    </w:r>
    <w:r w:rsidRPr="00024AE3">
      <w:rPr>
        <w:rFonts w:eastAsia="Times New Roman"/>
        <w:bCs/>
        <w:color w:val="000000"/>
        <w:sz w:val="18"/>
        <w:szCs w:val="18"/>
      </w:rPr>
      <w:t>5 42 69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657" w:rsidRDefault="002E165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C56" w:rsidRDefault="00461C56" w:rsidP="008C6F08">
      <w:pPr>
        <w:spacing w:line="240" w:lineRule="auto"/>
      </w:pPr>
      <w:r>
        <w:separator/>
      </w:r>
    </w:p>
  </w:footnote>
  <w:footnote w:type="continuationSeparator" w:id="0">
    <w:p w:rsidR="00461C56" w:rsidRDefault="00461C56" w:rsidP="008C6F0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657" w:rsidRDefault="002E165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83A" w:rsidRDefault="00CB1151" w:rsidP="00CB1151">
    <w:pPr>
      <w:pStyle w:val="Encabezado"/>
      <w:tabs>
        <w:tab w:val="clear" w:pos="4252"/>
        <w:tab w:val="clear" w:pos="8504"/>
        <w:tab w:val="left" w:pos="1608"/>
      </w:tabs>
    </w:pPr>
    <w:r>
      <w:tab/>
    </w:r>
    <w:r w:rsidRPr="00CB1151">
      <w:rPr>
        <w:noProof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-438150</wp:posOffset>
          </wp:positionH>
          <wp:positionV relativeFrom="paragraph">
            <wp:posOffset>-449580</wp:posOffset>
          </wp:positionV>
          <wp:extent cx="7669175" cy="1258784"/>
          <wp:effectExtent l="19050" t="0" r="7975" b="0"/>
          <wp:wrapThrough wrapText="bothSides">
            <wp:wrapPolygon edited="0">
              <wp:start x="-54" y="0"/>
              <wp:lineTo x="-54" y="21251"/>
              <wp:lineTo x="21620" y="21251"/>
              <wp:lineTo x="21620" y="0"/>
              <wp:lineTo x="-54" y="0"/>
            </wp:wrapPolygon>
          </wp:wrapThrough>
          <wp:docPr id="2" name="2 Imagen" descr="LOGO A COLOR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 COLOR.bmp"/>
                  <pic:cNvPicPr/>
                </pic:nvPicPr>
                <pic:blipFill>
                  <a:blip r:embed="rId1"/>
                  <a:srcRect l="991"/>
                  <a:stretch>
                    <a:fillRect/>
                  </a:stretch>
                </pic:blipFill>
                <pic:spPr>
                  <a:xfrm>
                    <a:off x="0" y="0"/>
                    <a:ext cx="7670165" cy="1258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B783A" w:rsidRDefault="00DB783A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657" w:rsidRDefault="002E1657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D45CA6"/>
    <w:rsid w:val="00036D43"/>
    <w:rsid w:val="000669FF"/>
    <w:rsid w:val="00085744"/>
    <w:rsid w:val="000E4EE6"/>
    <w:rsid w:val="0018768D"/>
    <w:rsid w:val="001C34A8"/>
    <w:rsid w:val="001F6CED"/>
    <w:rsid w:val="002337CD"/>
    <w:rsid w:val="00236C6F"/>
    <w:rsid w:val="00250289"/>
    <w:rsid w:val="002E1657"/>
    <w:rsid w:val="003141C7"/>
    <w:rsid w:val="00325DCF"/>
    <w:rsid w:val="00391BED"/>
    <w:rsid w:val="00461C56"/>
    <w:rsid w:val="00472A0B"/>
    <w:rsid w:val="00483A5D"/>
    <w:rsid w:val="004F5227"/>
    <w:rsid w:val="005108CA"/>
    <w:rsid w:val="00510D37"/>
    <w:rsid w:val="00513B1E"/>
    <w:rsid w:val="00517160"/>
    <w:rsid w:val="00585EEC"/>
    <w:rsid w:val="00595E0D"/>
    <w:rsid w:val="005D273D"/>
    <w:rsid w:val="006026C7"/>
    <w:rsid w:val="0066116F"/>
    <w:rsid w:val="006632DB"/>
    <w:rsid w:val="006A2B0A"/>
    <w:rsid w:val="006C5FF4"/>
    <w:rsid w:val="006D7BF0"/>
    <w:rsid w:val="006F7510"/>
    <w:rsid w:val="00783DAC"/>
    <w:rsid w:val="007C7395"/>
    <w:rsid w:val="00897C62"/>
    <w:rsid w:val="008B3D07"/>
    <w:rsid w:val="008C6F08"/>
    <w:rsid w:val="009255D1"/>
    <w:rsid w:val="00925CD8"/>
    <w:rsid w:val="00BA6A01"/>
    <w:rsid w:val="00C14FAA"/>
    <w:rsid w:val="00C56EFB"/>
    <w:rsid w:val="00C96D00"/>
    <w:rsid w:val="00CB1151"/>
    <w:rsid w:val="00CC3225"/>
    <w:rsid w:val="00D042A8"/>
    <w:rsid w:val="00D20494"/>
    <w:rsid w:val="00D45CA6"/>
    <w:rsid w:val="00DB783A"/>
    <w:rsid w:val="00DD39AC"/>
    <w:rsid w:val="00E10EC5"/>
    <w:rsid w:val="00E250A5"/>
    <w:rsid w:val="00E344B1"/>
    <w:rsid w:val="00E41359"/>
    <w:rsid w:val="00F23A67"/>
    <w:rsid w:val="00FC682A"/>
    <w:rsid w:val="00FC73AD"/>
    <w:rsid w:val="00FD5D54"/>
    <w:rsid w:val="00FF6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F08"/>
    <w:pPr>
      <w:spacing w:after="0"/>
      <w:jc w:val="both"/>
    </w:pPr>
    <w:rPr>
      <w:rFonts w:ascii="Arial" w:hAnsi="Arial" w:cs="Arial"/>
      <w:snapToGrid w:val="0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qFormat/>
    <w:rsid w:val="008C6F08"/>
    <w:pPr>
      <w:keepNext/>
      <w:spacing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napToGrid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F0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F08"/>
    <w:rPr>
      <w:rFonts w:ascii="Arial" w:hAnsi="Arial" w:cs="Arial"/>
      <w:snapToGrid w:val="0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semiHidden/>
    <w:unhideWhenUsed/>
    <w:rsid w:val="008C6F0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C6F08"/>
    <w:rPr>
      <w:rFonts w:ascii="Arial" w:hAnsi="Arial" w:cs="Arial"/>
      <w:snapToGrid w:val="0"/>
      <w:sz w:val="24"/>
      <w:szCs w:val="24"/>
      <w:lang w:val="es-MX"/>
    </w:rPr>
  </w:style>
  <w:style w:type="table" w:styleId="Tablaconcuadrcula">
    <w:name w:val="Table Grid"/>
    <w:basedOn w:val="Tablanormal"/>
    <w:uiPriority w:val="59"/>
    <w:rsid w:val="008C6F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8C6F0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78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783A"/>
    <w:rPr>
      <w:rFonts w:ascii="Tahoma" w:hAnsi="Tahoma" w:cs="Tahoma"/>
      <w:snapToGrid w:val="0"/>
      <w:sz w:val="16"/>
      <w:szCs w:val="16"/>
      <w:lang w:val="es-MX"/>
    </w:rPr>
  </w:style>
  <w:style w:type="character" w:styleId="Hipervnculo">
    <w:name w:val="Hyperlink"/>
    <w:basedOn w:val="Fuentedeprrafopredeter"/>
    <w:uiPriority w:val="99"/>
    <w:unhideWhenUsed/>
    <w:rsid w:val="00925C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rosalud2012@hot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%20and%20Settings\Caja\Mis%20documentos\ESTUDIOS%20REALIZADOS\REPORTES%20DE%20ESTUDIOS%20REALIZADOS\PLANTILLAS\QS3,EGO,BH,VDRL,GP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QS3,EGO,BH,VDRL,GPO.dotx</Template>
  <TotalTime>0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Empresa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Microsoft</cp:lastModifiedBy>
  <cp:revision>2</cp:revision>
  <cp:lastPrinted>2012-09-20T09:43:00Z</cp:lastPrinted>
  <dcterms:created xsi:type="dcterms:W3CDTF">2012-09-20T09:43:00Z</dcterms:created>
  <dcterms:modified xsi:type="dcterms:W3CDTF">2012-09-20T09:43:00Z</dcterms:modified>
</cp:coreProperties>
</file>